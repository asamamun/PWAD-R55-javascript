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C35" w:rsidRPr="00134671" w:rsidRDefault="001D7C35" w:rsidP="005C25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What is mean by "this" keyword in JavaScript?</w:t>
      </w:r>
    </w:p>
    <w:p w:rsidR="001D7C35" w:rsidRPr="00134671" w:rsidRDefault="001D7C35" w:rsidP="005C25A9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It refers current object</w:t>
      </w:r>
    </w:p>
    <w:p w:rsidR="001D7C35" w:rsidRPr="00134671" w:rsidRDefault="001D7C35" w:rsidP="005C25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How do you create a new object in JavaScript?</w:t>
      </w:r>
    </w:p>
    <w:p w:rsidR="001D7C35" w:rsidRPr="00134671" w:rsidRDefault="001D7C35" w:rsidP="005C25A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var obj=new Object();</w:t>
      </w:r>
    </w:p>
    <w:p w:rsidR="001D7C35" w:rsidRPr="00134671" w:rsidRDefault="001D7C35" w:rsidP="007877A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How do you find the number with the highest value of x and y?</w:t>
      </w:r>
    </w:p>
    <w:p w:rsidR="001D7C35" w:rsidRPr="00134671" w:rsidRDefault="001D7C35" w:rsidP="007877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b. math.max(x,y)</w:t>
      </w:r>
    </w:p>
    <w:p w:rsidR="001D7C35" w:rsidRPr="00134671" w:rsidRDefault="001D7C35" w:rsidP="007877A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var myarr =new Array (1,4,3,6,2)</w:t>
      </w:r>
    </w:p>
    <w:p w:rsidR="001D7C35" w:rsidRPr="00134671" w:rsidRDefault="001D7C35" w:rsidP="00787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myarr.sort();</w:t>
      </w:r>
    </w:p>
    <w:p w:rsidR="001D7C35" w:rsidRPr="00134671" w:rsidRDefault="001D7C35" w:rsidP="007877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pacing w:val="-14"/>
          <w:sz w:val="24"/>
          <w:szCs w:val="28"/>
        </w:rPr>
      </w:pPr>
      <w:r w:rsidRPr="00134671">
        <w:rPr>
          <w:rFonts w:ascii="Times New Roman" w:hAnsi="Times New Roman" w:cs="Times New Roman"/>
          <w:spacing w:val="-14"/>
          <w:sz w:val="24"/>
          <w:szCs w:val="28"/>
        </w:rPr>
        <w:t>document.write(myarr.reverse())</w:t>
      </w:r>
    </w:p>
    <w:p w:rsidR="001D7C35" w:rsidRPr="00134671" w:rsidRDefault="001D7C35" w:rsidP="007877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What will be the output?</w:t>
      </w:r>
    </w:p>
    <w:p w:rsidR="001D7C35" w:rsidRPr="00134671" w:rsidRDefault="001D7C35" w:rsidP="007877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6,4,3,2,1</w:t>
      </w:r>
    </w:p>
    <w:p w:rsidR="001D7C35" w:rsidRPr="00134671" w:rsidRDefault="001D7C35" w:rsidP="0078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sz w:val="24"/>
          <w:szCs w:val="28"/>
        </w:rPr>
        <w:t>Which method returns current time in milliseconds?</w:t>
      </w:r>
    </w:p>
    <w:p w:rsidR="001D7C35" w:rsidRPr="00134671" w:rsidRDefault="001D7C35" w:rsidP="007877A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getTime()</w:t>
      </w:r>
      <w:r w:rsidRPr="00134671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</w:p>
    <w:p w:rsidR="001D7C35" w:rsidRPr="00134671" w:rsidRDefault="001D7C35" w:rsidP="000824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sz w:val="24"/>
          <w:szCs w:val="28"/>
        </w:rPr>
        <w:t>In Javascript, Which of the following method is used to find out the character at a position in a string?</w:t>
      </w:r>
    </w:p>
    <w:p w:rsidR="001D7C35" w:rsidRPr="00134671" w:rsidRDefault="001D7C35" w:rsidP="00082487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charAt()</w:t>
      </w:r>
    </w:p>
    <w:p w:rsidR="001D7C35" w:rsidRPr="00134671" w:rsidRDefault="001D7C35" w:rsidP="003B62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sz w:val="24"/>
          <w:szCs w:val="28"/>
        </w:rPr>
        <w:t>Which of the following function return the character position of a string?</w:t>
      </w:r>
    </w:p>
    <w:p w:rsidR="001D7C35" w:rsidRPr="00134671" w:rsidRDefault="001D7C35" w:rsidP="003B62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indexOf()</w:t>
      </w:r>
    </w:p>
    <w:p w:rsidR="001D7C35" w:rsidRPr="00134671" w:rsidRDefault="001D7C35" w:rsidP="003B62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concat() method is a –</w:t>
      </w:r>
    </w:p>
    <w:p w:rsidR="001D7C35" w:rsidRPr="00134671" w:rsidRDefault="001D7C35" w:rsidP="003B62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Action method</w:t>
      </w:r>
    </w:p>
    <w:p w:rsidR="001D7C35" w:rsidRPr="00134671" w:rsidRDefault="001D7C35" w:rsidP="0018405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var temp=5;</w:t>
      </w:r>
    </w:p>
    <w:p w:rsidR="001D7C35" w:rsidRPr="00134671" w:rsidRDefault="001D7C35" w:rsidP="0018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document.write(temp++);</w:t>
      </w:r>
    </w:p>
    <w:p w:rsidR="001D7C35" w:rsidRPr="00134671" w:rsidRDefault="001D7C35" w:rsidP="0018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document.write(++temp);</w:t>
      </w:r>
    </w:p>
    <w:p w:rsidR="001D7C35" w:rsidRPr="00134671" w:rsidRDefault="001D7C35" w:rsidP="0018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What is the output?</w:t>
      </w:r>
    </w:p>
    <w:p w:rsidR="001D7C35" w:rsidRPr="00134671" w:rsidRDefault="001D7C35" w:rsidP="001840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 xml:space="preserve"> 57</w:t>
      </w:r>
    </w:p>
    <w:p w:rsidR="001D7C35" w:rsidRPr="00134671" w:rsidRDefault="001D7C35" w:rsidP="001840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sz w:val="24"/>
          <w:szCs w:val="28"/>
        </w:rPr>
        <w:t>Function parameters are also referred as ______?</w:t>
      </w:r>
    </w:p>
    <w:p w:rsidR="001D7C35" w:rsidRPr="00134671" w:rsidRDefault="001D7C35" w:rsidP="001840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Argument</w:t>
      </w:r>
    </w:p>
    <w:p w:rsidR="001D7C35" w:rsidRPr="00134671" w:rsidRDefault="001D7C35" w:rsidP="001840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sz w:val="24"/>
          <w:szCs w:val="28"/>
        </w:rPr>
        <w:t>What does the break statement do?</w:t>
      </w:r>
    </w:p>
    <w:p w:rsidR="001D7C35" w:rsidRPr="00134671" w:rsidRDefault="001D7C35" w:rsidP="001840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escape the loop entirely</w:t>
      </w:r>
    </w:p>
    <w:p w:rsidR="001D7C35" w:rsidRPr="00134671" w:rsidRDefault="001D7C35" w:rsidP="0018405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var a='idb';</w:t>
      </w:r>
    </w:p>
    <w:p w:rsidR="001D7C35" w:rsidRPr="00134671" w:rsidRDefault="001D7C35" w:rsidP="0018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var b=a.toUpperCase();</w:t>
      </w:r>
    </w:p>
    <w:p w:rsidR="001D7C35" w:rsidRPr="00134671" w:rsidRDefault="001D7C35" w:rsidP="0018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b.concat('Scholarship');</w:t>
      </w:r>
    </w:p>
    <w:p w:rsidR="001D7C35" w:rsidRPr="00134671" w:rsidRDefault="001D7C35" w:rsidP="0018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document.write(b);</w:t>
      </w:r>
    </w:p>
    <w:p w:rsidR="001D7C35" w:rsidRPr="00134671" w:rsidRDefault="001D7C35" w:rsidP="001840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What will be the output?</w:t>
      </w:r>
    </w:p>
    <w:p w:rsidR="001D7C35" w:rsidRPr="00134671" w:rsidRDefault="001D7C35" w:rsidP="001840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4671">
        <w:rPr>
          <w:rFonts w:ascii="Times New Roman" w:hAnsi="Times New Roman" w:cs="Times New Roman"/>
          <w:b/>
          <w:sz w:val="24"/>
          <w:szCs w:val="28"/>
        </w:rPr>
        <w:t>IDB</w:t>
      </w:r>
      <w:r w:rsidRPr="00134671">
        <w:rPr>
          <w:rFonts w:ascii="Times New Roman" w:hAnsi="Times New Roman" w:cs="Times New Roman"/>
          <w:sz w:val="24"/>
          <w:szCs w:val="28"/>
        </w:rPr>
        <w:t xml:space="preserve"> </w:t>
      </w:r>
      <w:r w:rsidRPr="00134671">
        <w:rPr>
          <w:rFonts w:ascii="Times New Roman" w:hAnsi="Times New Roman" w:cs="Times New Roman"/>
          <w:b/>
          <w:sz w:val="24"/>
          <w:szCs w:val="28"/>
        </w:rPr>
        <w:t>Scholarship</w:t>
      </w:r>
      <w:r w:rsidRPr="00134671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D7C35" w:rsidRPr="00134671" w:rsidRDefault="001D7C35" w:rsidP="00970E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Rules of replacing a word:</w:t>
      </w:r>
    </w:p>
    <w:p w:rsidR="001D7C35" w:rsidRPr="00134671" w:rsidRDefault="001D7C35" w:rsidP="00970EEC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var  str = “Java Programming”;</w:t>
      </w:r>
    </w:p>
    <w:p w:rsidR="001D7C35" w:rsidRPr="00134671" w:rsidRDefault="001D7C35" w:rsidP="00970EEC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 xml:space="preserve">str = str.replace(/java/,”Javascript); </w:t>
      </w:r>
    </w:p>
    <w:p w:rsidR="001D7C35" w:rsidRPr="00134671" w:rsidRDefault="001D7C35" w:rsidP="00970EEC">
      <w:pPr>
        <w:pStyle w:val="ListParagraph"/>
        <w:spacing w:after="0"/>
        <w:rPr>
          <w:rFonts w:ascii="Times New Roman" w:hAnsi="Times New Roman" w:cs="Times New Roman"/>
          <w:sz w:val="24"/>
          <w:szCs w:val="28"/>
        </w:rPr>
      </w:pPr>
      <w:r w:rsidRPr="00134671">
        <w:rPr>
          <w:rFonts w:ascii="Times New Roman" w:hAnsi="Times New Roman" w:cs="Times New Roman"/>
          <w:sz w:val="24"/>
          <w:szCs w:val="28"/>
        </w:rPr>
        <w:t>document.write(str);</w:t>
      </w:r>
    </w:p>
    <w:p w:rsidR="001D7C35" w:rsidRPr="00134671" w:rsidRDefault="001D7C35" w:rsidP="005C25A9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1D7C35" w:rsidRPr="00134671" w:rsidRDefault="001D7C35" w:rsidP="005C25A9">
      <w:pPr>
        <w:rPr>
          <w:rFonts w:ascii="Times New Roman" w:hAnsi="Times New Roman" w:cs="Times New Roman"/>
        </w:rPr>
      </w:pPr>
    </w:p>
    <w:sectPr w:rsidR="001D7C35" w:rsidRPr="00134671" w:rsidSect="002E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6FD10278"/>
    <w:multiLevelType w:val="hybridMultilevel"/>
    <w:tmpl w:val="9282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25A9"/>
    <w:rsid w:val="00082487"/>
    <w:rsid w:val="00134671"/>
    <w:rsid w:val="0018405C"/>
    <w:rsid w:val="001D7C35"/>
    <w:rsid w:val="002E516C"/>
    <w:rsid w:val="003B62D5"/>
    <w:rsid w:val="00537846"/>
    <w:rsid w:val="005C25A9"/>
    <w:rsid w:val="006E4F33"/>
    <w:rsid w:val="007877AB"/>
    <w:rsid w:val="00970EEC"/>
    <w:rsid w:val="00B208A9"/>
    <w:rsid w:val="00B41616"/>
    <w:rsid w:val="00C53394"/>
    <w:rsid w:val="00F23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sz w:val="22"/>
        <w:szCs w:val="28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5A9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C25A9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2</Pages>
  <Words>160</Words>
  <Characters>915</Characters>
  <Application>Microsoft Office Outlook</Application>
  <DocSecurity>0</DocSecurity>
  <Lines>0</Lines>
  <Paragraphs>0</Paragraphs>
  <ScaleCrop>false</ScaleCrop>
  <Company>Personal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IDB</dc:creator>
  <cp:keywords/>
  <dc:description/>
  <cp:lastModifiedBy>Niamat</cp:lastModifiedBy>
  <cp:revision>7</cp:revision>
  <dcterms:created xsi:type="dcterms:W3CDTF">2013-05-28T09:24:00Z</dcterms:created>
  <dcterms:modified xsi:type="dcterms:W3CDTF">2013-09-24T14:04:00Z</dcterms:modified>
</cp:coreProperties>
</file>