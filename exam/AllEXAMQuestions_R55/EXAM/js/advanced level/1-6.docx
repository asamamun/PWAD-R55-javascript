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727" w:rsidRDefault="00541727" w:rsidP="00DD193D">
      <w:pPr>
        <w:spacing w:after="0"/>
      </w:pPr>
      <w:r>
        <w:t>1.</w:t>
      </w:r>
    </w:p>
    <w:p w:rsidR="00541727" w:rsidRDefault="00541727" w:rsidP="00DD193D">
      <w:pPr>
        <w:spacing w:after="0"/>
      </w:pPr>
      <w:r>
        <w:t>&lt;script language="javascript"&gt;</w:t>
      </w:r>
    </w:p>
    <w:p w:rsidR="00541727" w:rsidRDefault="00541727" w:rsidP="00DD193D">
      <w:pPr>
        <w:spacing w:after="0"/>
      </w:pPr>
      <w:r>
        <w:t>function x()</w:t>
      </w:r>
    </w:p>
    <w:p w:rsidR="00541727" w:rsidRDefault="00541727" w:rsidP="00DD193D">
      <w:pPr>
        <w:spacing w:after="0"/>
      </w:pPr>
      <w:r>
        <w:t>{</w:t>
      </w:r>
    </w:p>
    <w:p w:rsidR="00541727" w:rsidRDefault="00541727" w:rsidP="00DD193D">
      <w:pPr>
        <w:spacing w:after="0"/>
      </w:pPr>
      <w:r>
        <w:t>var qpt = "QualityPointTechnologies";</w:t>
      </w:r>
    </w:p>
    <w:p w:rsidR="00541727" w:rsidRDefault="00541727" w:rsidP="00DD193D">
      <w:pPr>
        <w:spacing w:after="0"/>
      </w:pPr>
      <w:r>
        <w:t>var pattern = /log/;</w:t>
      </w:r>
    </w:p>
    <w:p w:rsidR="00541727" w:rsidRDefault="00541727" w:rsidP="00DD193D">
      <w:pPr>
        <w:spacing w:after="0"/>
      </w:pPr>
    </w:p>
    <w:p w:rsidR="00541727" w:rsidRDefault="00541727" w:rsidP="00DD193D">
      <w:pPr>
        <w:spacing w:after="0"/>
      </w:pPr>
      <w:r>
        <w:t>var output= qpt.search(pattern);</w:t>
      </w:r>
    </w:p>
    <w:p w:rsidR="00541727" w:rsidRDefault="00541727" w:rsidP="00DD193D">
      <w:pPr>
        <w:spacing w:after="0"/>
      </w:pPr>
    </w:p>
    <w:p w:rsidR="00541727" w:rsidRDefault="00541727" w:rsidP="00DD193D">
      <w:pPr>
        <w:spacing w:after="0"/>
      </w:pPr>
      <w:r>
        <w:t>document.write("Position: " + output);</w:t>
      </w:r>
    </w:p>
    <w:p w:rsidR="00541727" w:rsidRDefault="00541727" w:rsidP="00DD193D">
      <w:pPr>
        <w:spacing w:after="0"/>
      </w:pPr>
      <w:r>
        <w:t>}</w:t>
      </w:r>
    </w:p>
    <w:p w:rsidR="00541727" w:rsidRDefault="00541727" w:rsidP="00DD193D">
      <w:pPr>
        <w:spacing w:after="0"/>
      </w:pPr>
      <w:r>
        <w:t>x();</w:t>
      </w:r>
    </w:p>
    <w:p w:rsidR="00541727" w:rsidRDefault="00541727" w:rsidP="00DD193D">
      <w:pPr>
        <w:spacing w:after="0"/>
      </w:pPr>
      <w:r>
        <w:t>&lt;/script&gt;</w:t>
      </w:r>
    </w:p>
    <w:p w:rsidR="00541727" w:rsidRPr="009E7560" w:rsidRDefault="00541727" w:rsidP="00DD193D">
      <w:pPr>
        <w:spacing w:after="0"/>
        <w:rPr>
          <w:b/>
          <w:bCs/>
        </w:rPr>
      </w:pPr>
      <w:r w:rsidRPr="009E7560">
        <w:rPr>
          <w:b/>
          <w:bCs/>
        </w:rPr>
        <w:t>Ans: Position: 18</w:t>
      </w:r>
    </w:p>
    <w:p w:rsidR="00541727" w:rsidRDefault="00541727" w:rsidP="00DD193D">
      <w:pPr>
        <w:spacing w:after="0"/>
      </w:pPr>
    </w:p>
    <w:p w:rsidR="00541727" w:rsidRDefault="00541727" w:rsidP="0091046A">
      <w:pPr>
        <w:spacing w:after="0"/>
      </w:pPr>
      <w:r>
        <w:t>2. &lt;script type="text/javascript"&gt;</w:t>
      </w:r>
    </w:p>
    <w:p w:rsidR="00541727" w:rsidRDefault="00541727" w:rsidP="00DD193D">
      <w:pPr>
        <w:spacing w:after="0"/>
      </w:pPr>
      <w:r>
        <w:t>var s = "Nazrul 42011 or roka 78644?";</w:t>
      </w:r>
    </w:p>
    <w:p w:rsidR="00541727" w:rsidRDefault="00541727" w:rsidP="00DD193D">
      <w:pPr>
        <w:spacing w:after="0"/>
      </w:pPr>
      <w:r>
        <w:t>var pattern = /\d{6}/;</w:t>
      </w:r>
    </w:p>
    <w:p w:rsidR="00541727" w:rsidRDefault="00541727" w:rsidP="00DD193D">
      <w:pPr>
        <w:spacing w:after="0"/>
      </w:pPr>
      <w:r>
        <w:t>var output = s.match(pattern);</w:t>
      </w:r>
    </w:p>
    <w:p w:rsidR="00541727" w:rsidRDefault="00541727" w:rsidP="00DD193D">
      <w:pPr>
        <w:spacing w:after="0"/>
      </w:pPr>
      <w:r>
        <w:t>document.write(output);</w:t>
      </w:r>
    </w:p>
    <w:p w:rsidR="00541727" w:rsidRDefault="00541727" w:rsidP="00DD193D">
      <w:pPr>
        <w:spacing w:after="0"/>
      </w:pPr>
      <w:r>
        <w:t>&lt;/script&gt;</w:t>
      </w:r>
    </w:p>
    <w:p w:rsidR="00541727" w:rsidRPr="0091046A" w:rsidRDefault="00541727" w:rsidP="00DD193D">
      <w:pPr>
        <w:spacing w:after="0"/>
        <w:rPr>
          <w:b/>
          <w:bCs/>
        </w:rPr>
      </w:pPr>
      <w:r w:rsidRPr="0091046A">
        <w:rPr>
          <w:b/>
          <w:bCs/>
        </w:rPr>
        <w:t>Ans: null</w:t>
      </w:r>
    </w:p>
    <w:p w:rsidR="00541727" w:rsidRDefault="00541727" w:rsidP="00DD193D">
      <w:pPr>
        <w:spacing w:after="0"/>
      </w:pPr>
    </w:p>
    <w:p w:rsidR="00541727" w:rsidRDefault="00541727" w:rsidP="00DD193D">
      <w:pPr>
        <w:spacing w:after="0"/>
      </w:pPr>
      <w:r>
        <w:t>3.</w:t>
      </w:r>
    </w:p>
    <w:p w:rsidR="00541727" w:rsidRDefault="00541727" w:rsidP="00DD193D">
      <w:pPr>
        <w:spacing w:after="0"/>
      </w:pPr>
      <w:r>
        <w:t>&lt;script type="text/javascript" language="javascript"&gt;</w:t>
      </w:r>
    </w:p>
    <w:p w:rsidR="00541727" w:rsidRDefault="00541727" w:rsidP="00DD193D">
      <w:pPr>
        <w:spacing w:after="0"/>
      </w:pPr>
      <w:r>
        <w:t>var qpt = "QualityPointTechnologies";</w:t>
      </w:r>
    </w:p>
    <w:p w:rsidR="00541727" w:rsidRDefault="00541727" w:rsidP="00DD193D">
      <w:pPr>
        <w:spacing w:after="0"/>
      </w:pPr>
      <w:r>
        <w:t>var result =qpt.length-qpt.indexOf("ec");</w:t>
      </w:r>
    </w:p>
    <w:p w:rsidR="00541727" w:rsidRDefault="00541727" w:rsidP="00DD193D">
      <w:pPr>
        <w:spacing w:after="0"/>
      </w:pPr>
      <w:r>
        <w:t>document.write(result);</w:t>
      </w:r>
    </w:p>
    <w:p w:rsidR="00541727" w:rsidRDefault="00541727" w:rsidP="00DD193D">
      <w:pPr>
        <w:spacing w:after="0"/>
      </w:pPr>
      <w:r>
        <w:t>&lt;/script&gt;</w:t>
      </w:r>
    </w:p>
    <w:p w:rsidR="00541727" w:rsidRPr="00794454" w:rsidRDefault="00541727" w:rsidP="00DD193D">
      <w:pPr>
        <w:spacing w:after="0"/>
        <w:rPr>
          <w:b/>
          <w:bCs/>
        </w:rPr>
      </w:pPr>
      <w:r w:rsidRPr="00794454">
        <w:rPr>
          <w:b/>
          <w:bCs/>
        </w:rPr>
        <w:t>Ans: 11</w:t>
      </w:r>
    </w:p>
    <w:p w:rsidR="00541727" w:rsidRDefault="00541727" w:rsidP="00DD193D">
      <w:pPr>
        <w:spacing w:after="0"/>
      </w:pPr>
      <w:r>
        <w:t>4.</w:t>
      </w:r>
    </w:p>
    <w:p w:rsidR="00541727" w:rsidRDefault="00541727" w:rsidP="00DD193D">
      <w:pPr>
        <w:spacing w:after="0"/>
      </w:pPr>
      <w:r>
        <w:t>&lt;script language="javascript"&gt;</w:t>
      </w:r>
    </w:p>
    <w:p w:rsidR="00541727" w:rsidRDefault="00541727" w:rsidP="00DD193D">
      <w:pPr>
        <w:spacing w:after="0"/>
      </w:pPr>
      <w:r>
        <w:t>function x()</w:t>
      </w:r>
    </w:p>
    <w:p w:rsidR="00541727" w:rsidRDefault="00541727" w:rsidP="00DD193D">
      <w:pPr>
        <w:spacing w:after="0"/>
      </w:pPr>
      <w:r>
        <w:t>{</w:t>
      </w:r>
    </w:p>
    <w:p w:rsidR="00541727" w:rsidRDefault="00541727" w:rsidP="00DD193D">
      <w:pPr>
        <w:spacing w:after="0"/>
      </w:pPr>
      <w:r>
        <w:t>var qpt = "Rahim ar dari mukha vai. Rahim shoshur bari jay. Tai dhakha macha kukur fira fira chay.";</w:t>
      </w:r>
    </w:p>
    <w:p w:rsidR="00541727" w:rsidRDefault="00541727" w:rsidP="00DD193D">
      <w:pPr>
        <w:spacing w:after="0"/>
      </w:pPr>
      <w:r>
        <w:t>var pattern = new RegExp("uk","g");</w:t>
      </w:r>
    </w:p>
    <w:p w:rsidR="00541727" w:rsidRDefault="00541727" w:rsidP="00DD193D">
      <w:pPr>
        <w:spacing w:after="0"/>
      </w:pPr>
      <w:r>
        <w:t>document.write(pattern.exec(qpt) + " ");</w:t>
      </w:r>
    </w:p>
    <w:p w:rsidR="00541727" w:rsidRDefault="00541727" w:rsidP="00DD193D">
      <w:pPr>
        <w:spacing w:after="0"/>
      </w:pPr>
      <w:r>
        <w:t>document.write(pattern.exec(qpt) + " ");</w:t>
      </w:r>
    </w:p>
    <w:p w:rsidR="00541727" w:rsidRDefault="00541727" w:rsidP="00DD193D">
      <w:pPr>
        <w:spacing w:after="0"/>
      </w:pPr>
      <w:r>
        <w:t>document.write(pattern.exec(qpt) + " ");</w:t>
      </w:r>
    </w:p>
    <w:p w:rsidR="00541727" w:rsidRDefault="00541727" w:rsidP="00DD193D">
      <w:pPr>
        <w:spacing w:after="0"/>
      </w:pPr>
      <w:r>
        <w:t>}</w:t>
      </w:r>
    </w:p>
    <w:p w:rsidR="00541727" w:rsidRDefault="00541727" w:rsidP="00DD193D">
      <w:pPr>
        <w:spacing w:after="0"/>
      </w:pPr>
      <w:r>
        <w:t>x();</w:t>
      </w:r>
    </w:p>
    <w:p w:rsidR="00541727" w:rsidRDefault="00541727" w:rsidP="00DD193D">
      <w:pPr>
        <w:spacing w:after="0"/>
      </w:pPr>
      <w:r>
        <w:t>&lt;/script&gt;</w:t>
      </w:r>
    </w:p>
    <w:p w:rsidR="00541727" w:rsidRDefault="00541727" w:rsidP="00DD193D">
      <w:pPr>
        <w:spacing w:after="0"/>
      </w:pPr>
    </w:p>
    <w:p w:rsidR="00541727" w:rsidRPr="007451C6" w:rsidRDefault="00541727" w:rsidP="00DD193D">
      <w:pPr>
        <w:spacing w:after="0"/>
        <w:rPr>
          <w:b/>
          <w:bCs/>
        </w:rPr>
      </w:pPr>
      <w:r w:rsidRPr="007451C6">
        <w:rPr>
          <w:b/>
          <w:bCs/>
        </w:rPr>
        <w:t>Ans: uk uk null</w:t>
      </w:r>
    </w:p>
    <w:p w:rsidR="00541727" w:rsidRDefault="00541727" w:rsidP="00DD193D">
      <w:pPr>
        <w:spacing w:after="0"/>
      </w:pPr>
      <w:r>
        <w:t>5.</w:t>
      </w:r>
    </w:p>
    <w:p w:rsidR="00541727" w:rsidRDefault="00541727" w:rsidP="00DD193D">
      <w:pPr>
        <w:spacing w:after="0"/>
      </w:pPr>
      <w:r>
        <w:t>&lt;script&gt;</w:t>
      </w:r>
    </w:p>
    <w:p w:rsidR="00541727" w:rsidRDefault="00541727" w:rsidP="00DD193D">
      <w:pPr>
        <w:spacing w:after="0"/>
      </w:pPr>
      <w:r>
        <w:t>var temp=1;</w:t>
      </w:r>
    </w:p>
    <w:p w:rsidR="00541727" w:rsidRDefault="00541727" w:rsidP="00DD193D">
      <w:pPr>
        <w:spacing w:after="0"/>
      </w:pPr>
      <w:r>
        <w:t>var a=2;</w:t>
      </w:r>
    </w:p>
    <w:p w:rsidR="00541727" w:rsidRDefault="00541727" w:rsidP="00DD193D">
      <w:pPr>
        <w:spacing w:after="0"/>
      </w:pPr>
      <w:r>
        <w:t>var b=5;</w:t>
      </w:r>
    </w:p>
    <w:p w:rsidR="00541727" w:rsidRDefault="00541727" w:rsidP="00DD193D">
      <w:pPr>
        <w:spacing w:after="0"/>
      </w:pPr>
      <w:r>
        <w:t>c=1;</w:t>
      </w:r>
    </w:p>
    <w:p w:rsidR="00541727" w:rsidRDefault="00541727" w:rsidP="00DD193D">
      <w:pPr>
        <w:spacing w:after="0"/>
      </w:pPr>
      <w:r>
        <w:t>do{</w:t>
      </w:r>
    </w:p>
    <w:p w:rsidR="00541727" w:rsidRDefault="00541727" w:rsidP="00DD193D">
      <w:pPr>
        <w:spacing w:after="0"/>
      </w:pPr>
      <w:r>
        <w:t>c=a;</w:t>
      </w:r>
    </w:p>
    <w:p w:rsidR="00541727" w:rsidRDefault="00541727" w:rsidP="00DD193D">
      <w:pPr>
        <w:spacing w:after="0"/>
      </w:pPr>
      <w:r>
        <w:t>a=b;</w:t>
      </w:r>
    </w:p>
    <w:p w:rsidR="00541727" w:rsidRDefault="00541727" w:rsidP="00DD193D">
      <w:pPr>
        <w:spacing w:after="0"/>
      </w:pPr>
      <w:r>
        <w:t>c=a;</w:t>
      </w:r>
    </w:p>
    <w:p w:rsidR="00541727" w:rsidRDefault="00541727" w:rsidP="00DD193D">
      <w:pPr>
        <w:spacing w:after="0"/>
      </w:pPr>
      <w:r>
        <w:t>c++;</w:t>
      </w:r>
    </w:p>
    <w:p w:rsidR="00541727" w:rsidRDefault="00541727" w:rsidP="00DD193D">
      <w:pPr>
        <w:spacing w:after="0"/>
      </w:pPr>
      <w:r>
        <w:t>document.write(c);</w:t>
      </w:r>
    </w:p>
    <w:p w:rsidR="00541727" w:rsidRDefault="00541727" w:rsidP="00DD193D">
      <w:pPr>
        <w:spacing w:after="0"/>
      </w:pPr>
      <w:r>
        <w:t>}</w:t>
      </w:r>
    </w:p>
    <w:p w:rsidR="00541727" w:rsidRDefault="00541727" w:rsidP="00DD193D">
      <w:pPr>
        <w:spacing w:after="0"/>
      </w:pPr>
      <w:r>
        <w:t>while(c&lt;20);</w:t>
      </w:r>
    </w:p>
    <w:p w:rsidR="00541727" w:rsidRDefault="00541727" w:rsidP="00DD193D">
      <w:pPr>
        <w:spacing w:after="0"/>
      </w:pPr>
      <w:r>
        <w:t>&lt;/script&gt;</w:t>
      </w:r>
    </w:p>
    <w:p w:rsidR="00541727" w:rsidRPr="004D0C26" w:rsidRDefault="00541727" w:rsidP="00DD193D">
      <w:pPr>
        <w:spacing w:after="0"/>
        <w:rPr>
          <w:b/>
          <w:bCs/>
        </w:rPr>
      </w:pPr>
      <w:r w:rsidRPr="004D0C26">
        <w:rPr>
          <w:b/>
          <w:bCs/>
        </w:rPr>
        <w:t>Ans: 666666666666666666666666666</w:t>
      </w:r>
    </w:p>
    <w:p w:rsidR="00541727" w:rsidRDefault="00541727" w:rsidP="00DD193D">
      <w:pPr>
        <w:spacing w:after="0"/>
      </w:pPr>
      <w:r>
        <w:t>6.</w:t>
      </w:r>
    </w:p>
    <w:p w:rsidR="00541727" w:rsidRDefault="00541727" w:rsidP="00DD193D">
      <w:pPr>
        <w:spacing w:after="0"/>
      </w:pPr>
      <w:r>
        <w:t>&lt;script&gt;</w:t>
      </w:r>
    </w:p>
    <w:p w:rsidR="00541727" w:rsidRDefault="00541727" w:rsidP="00DD193D">
      <w:pPr>
        <w:spacing w:after="0"/>
      </w:pPr>
      <w:r>
        <w:t>my_array=Array("Aptech","Computer","Education")</w:t>
      </w:r>
    </w:p>
    <w:p w:rsidR="00541727" w:rsidRDefault="00541727" w:rsidP="00DD193D">
      <w:pPr>
        <w:spacing w:after="0"/>
      </w:pPr>
      <w:r>
        <w:t>document.write(my_array[my_array.length-3]);</w:t>
      </w:r>
    </w:p>
    <w:p w:rsidR="00541727" w:rsidRDefault="00541727" w:rsidP="00DD193D">
      <w:pPr>
        <w:spacing w:after="0"/>
      </w:pPr>
      <w:r>
        <w:t>&lt;/script&gt;</w:t>
      </w:r>
    </w:p>
    <w:p w:rsidR="00541727" w:rsidRPr="00A07C0C" w:rsidRDefault="00541727" w:rsidP="00DD193D">
      <w:pPr>
        <w:spacing w:after="0"/>
        <w:rPr>
          <w:b/>
          <w:bCs/>
        </w:rPr>
      </w:pPr>
      <w:r w:rsidRPr="00A07C0C">
        <w:rPr>
          <w:b/>
          <w:bCs/>
        </w:rPr>
        <w:t>Ans: Aptech</w:t>
      </w:r>
    </w:p>
    <w:sectPr w:rsidR="00541727" w:rsidRPr="00A07C0C" w:rsidSect="005C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31B9"/>
    <w:rsid w:val="004D0C26"/>
    <w:rsid w:val="005211EC"/>
    <w:rsid w:val="00541727"/>
    <w:rsid w:val="00583B64"/>
    <w:rsid w:val="005C6C2C"/>
    <w:rsid w:val="007451C6"/>
    <w:rsid w:val="00794454"/>
    <w:rsid w:val="0091046A"/>
    <w:rsid w:val="009E7560"/>
    <w:rsid w:val="00A07C0C"/>
    <w:rsid w:val="00DC31B9"/>
    <w:rsid w:val="00DD193D"/>
    <w:rsid w:val="00E14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sz w:val="22"/>
        <w:szCs w:val="28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C2C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2</Pages>
  <Words>177</Words>
  <Characters>1011</Characters>
  <Application>Microsoft Office Outlook</Application>
  <DocSecurity>0</DocSecurity>
  <Lines>0</Lines>
  <Paragraphs>0</Paragraphs>
  <ScaleCrop>false</ScaleCrop>
  <Company>Personal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shamajder jewel</dc:creator>
  <cp:keywords/>
  <dc:description/>
  <cp:lastModifiedBy>Niamat</cp:lastModifiedBy>
  <cp:revision>8</cp:revision>
  <dcterms:created xsi:type="dcterms:W3CDTF">2013-02-24T09:21:00Z</dcterms:created>
  <dcterms:modified xsi:type="dcterms:W3CDTF">2013-09-12T18:11:00Z</dcterms:modified>
</cp:coreProperties>
</file>